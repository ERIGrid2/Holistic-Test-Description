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C8CE" w14:textId="77777777" w:rsidR="00A04C45" w:rsidRDefault="004827AA" w:rsidP="004827AA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Case </w:t>
      </w:r>
      <w:r w:rsidR="005F33F1">
        <w:rPr>
          <w:b/>
          <w:sz w:val="24"/>
          <w:lang w:val="en-US"/>
        </w:rPr>
        <w:t>##</w:t>
      </w:r>
    </w:p>
    <w:p w14:paraId="2E4C440E" w14:textId="77777777" w:rsid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Author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lang w:val="en-US"/>
        </w:rPr>
        <w:t>Version</w:t>
      </w:r>
      <w:r>
        <w:rPr>
          <w:sz w:val="20"/>
          <w:szCs w:val="20"/>
          <w:lang w:val="en-US"/>
        </w:rPr>
        <w:t xml:space="preserve"> </w:t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14:paraId="3EDB8FEC" w14:textId="77777777" w:rsidR="008353E5" w:rsidRP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  <w:t>Date</w:t>
      </w:r>
      <w:r w:rsidRPr="008353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14:paraId="082D2B7A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6B0EAAE7" w14:textId="77777777" w:rsidTr="00AD18EF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9986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77FA" w14:textId="77777777" w:rsidR="00E32755" w:rsidRPr="00AD18EF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E32755" w:rsidRPr="004D314E" w14:paraId="322E8254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4615" w14:textId="77777777" w:rsidR="00E32755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  <w:p w14:paraId="2CBF4E24" w14:textId="2A3A6858" w:rsidR="006D44FC" w:rsidRPr="006D44FC" w:rsidRDefault="006D44FC" w:rsidP="00056101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 w:rsidRPr="006D44FC">
              <w:rPr>
                <w:bCs/>
                <w:sz w:val="20"/>
                <w:szCs w:val="20"/>
                <w:lang w:val="en-US"/>
              </w:rPr>
              <w:t>Incl. use case and test objectives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760C" w14:textId="77777777" w:rsidR="00E32755" w:rsidRPr="004D314E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1A9B930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8D6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Function(s) under Investigation </w:t>
            </w:r>
            <w:r w:rsidRPr="006D44FC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7020A8A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D38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52056ED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36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Object under Investigation </w:t>
            </w:r>
            <w:r w:rsidRPr="006D44FC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19860742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"the component(s) (1..n)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2F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2D24CD7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7499" w14:textId="7C5CE4A4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</w:t>
            </w:r>
            <w:r w:rsidRPr="006D44FC">
              <w:rPr>
                <w:b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338CFBC2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03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617DFC2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80E9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51905C50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4899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079D185" w14:textId="77777777" w:rsidTr="00AD18EF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0EF0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0DDC4997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CE55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756365BF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4C8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75C71D5E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D835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301650F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970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5B1F458" w14:textId="77777777" w:rsidTr="00AD18EF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9DA0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5E24AD94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D5BF" w14:textId="77777777" w:rsidR="006D44FC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6D44FC">
              <w:rPr>
                <w:b/>
                <w:sz w:val="20"/>
                <w:szCs w:val="20"/>
                <w:lang w:val="en-US"/>
              </w:rPr>
              <w:t>Test criteria</w:t>
            </w:r>
            <w:r w:rsidR="006D44FC" w:rsidRPr="006D44FC">
              <w:rPr>
                <w:bCs/>
                <w:i/>
                <w:iCs/>
                <w:sz w:val="20"/>
                <w:szCs w:val="20"/>
                <w:lang w:val="en-US"/>
              </w:rPr>
              <w:t xml:space="preserve"> (TCR)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</w:p>
          <w:p w14:paraId="66F79920" w14:textId="4F577809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539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C7DE19C" w14:textId="77777777" w:rsidTr="00AD18EF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E0A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4BDA" w14:textId="5E82EC38" w:rsidR="00BA74B2" w:rsidRPr="004D314E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TM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)</w:t>
            </w:r>
          </w:p>
          <w:p w14:paraId="37BDBF77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06D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EC3D4D7" w14:textId="77777777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FB6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A789" w14:textId="3E0B0C38" w:rsidR="00BA74B2" w:rsidRPr="004D314E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V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A)</w:t>
            </w:r>
          </w:p>
          <w:p w14:paraId="1AC11C0C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B3B3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5EB379A" w14:textId="77777777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E47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BF0" w14:textId="73A67199" w:rsidR="006C2922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14:paraId="45EF720B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F394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3BC0E9AF" w14:textId="77777777" w:rsidR="00E32755" w:rsidRPr="004D314E" w:rsidRDefault="00E32755">
      <w:pPr>
        <w:rPr>
          <w:sz w:val="20"/>
          <w:szCs w:val="20"/>
        </w:rPr>
      </w:pPr>
    </w:p>
    <w:p w14:paraId="72D1B723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726BAE60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280D9209" w14:textId="77777777" w:rsidR="00297971" w:rsidRDefault="00297971" w:rsidP="00297971"/>
    <w:p w14:paraId="2BA8322C" w14:textId="59F78C32" w:rsidR="00297971" w:rsidRDefault="006D44FC" w:rsidP="00297971">
      <w:pPr>
        <w:pStyle w:val="NormalWeb"/>
        <w:spacing w:before="0" w:beforeAutospacing="0" w:after="0" w:afterAutospacing="0"/>
        <w:jc w:val="left"/>
        <w:rPr>
          <w:i/>
          <w:color w:val="808080"/>
          <w:sz w:val="20"/>
          <w:szCs w:val="20"/>
        </w:rPr>
      </w:pPr>
      <w:r>
        <w:rPr>
          <w:rFonts w:cs="Arial"/>
          <w:i/>
          <w:color w:val="808080"/>
          <w:sz w:val="20"/>
          <w:szCs w:val="20"/>
        </w:rPr>
        <w:t xml:space="preserve">&lt;Insert here a free text description of the Qualification Strategy: </w:t>
      </w:r>
      <w:r w:rsidR="00555E76">
        <w:rPr>
          <w:rFonts w:cs="Arial"/>
          <w:i/>
          <w:color w:val="808080"/>
          <w:sz w:val="20"/>
          <w:szCs w:val="20"/>
        </w:rPr>
        <w:t xml:space="preserve">how are the </w:t>
      </w:r>
      <w:proofErr w:type="spellStart"/>
      <w:r w:rsidR="00555E76">
        <w:rPr>
          <w:rFonts w:cs="Arial"/>
          <w:i/>
          <w:color w:val="808080"/>
          <w:sz w:val="20"/>
          <w:szCs w:val="20"/>
        </w:rPr>
        <w:t>PoI</w:t>
      </w:r>
      <w:proofErr w:type="spellEnd"/>
      <w:r w:rsidR="00555E76">
        <w:rPr>
          <w:rFonts w:cs="Arial"/>
          <w:i/>
          <w:color w:val="808080"/>
          <w:sz w:val="20"/>
          <w:szCs w:val="20"/>
        </w:rPr>
        <w:t xml:space="preserve"> to be met by the different tests and how will the test results be combined to</w:t>
      </w:r>
      <w:r w:rsidR="00AD18EF">
        <w:rPr>
          <w:rFonts w:cs="Arial"/>
          <w:i/>
          <w:color w:val="808080"/>
          <w:sz w:val="20"/>
          <w:szCs w:val="20"/>
        </w:rPr>
        <w:t xml:space="preserve"> yiel</w:t>
      </w:r>
      <w:r w:rsidR="00555E76">
        <w:rPr>
          <w:rFonts w:cs="Arial"/>
          <w:i/>
          <w:color w:val="808080"/>
          <w:sz w:val="20"/>
          <w:szCs w:val="20"/>
        </w:rPr>
        <w:t xml:space="preserve">d the desired </w:t>
      </w:r>
      <w:proofErr w:type="spellStart"/>
      <w:r w:rsidR="00555E76">
        <w:rPr>
          <w:rFonts w:cs="Arial"/>
          <w:i/>
          <w:color w:val="808080"/>
          <w:sz w:val="20"/>
          <w:szCs w:val="20"/>
        </w:rPr>
        <w:t>PoI</w:t>
      </w:r>
      <w:proofErr w:type="spellEnd"/>
      <w:r w:rsidR="00555E76">
        <w:rPr>
          <w:rFonts w:cs="Arial"/>
          <w:i/>
          <w:color w:val="808080"/>
          <w:sz w:val="20"/>
          <w:szCs w:val="20"/>
        </w:rPr>
        <w:t xml:space="preserve"> outcomes</w:t>
      </w:r>
      <w:r w:rsidR="00297971">
        <w:rPr>
          <w:rFonts w:cs="Arial"/>
          <w:i/>
          <w:color w:val="808080"/>
          <w:sz w:val="20"/>
          <w:szCs w:val="20"/>
        </w:rPr>
        <w:t xml:space="preserve"> (see guideline</w:t>
      </w:r>
      <w:r>
        <w:rPr>
          <w:rFonts w:cs="Arial"/>
          <w:i/>
          <w:color w:val="808080"/>
          <w:sz w:val="20"/>
          <w:szCs w:val="20"/>
        </w:rPr>
        <w:t xml:space="preserve"> on qualification strategy</w:t>
      </w:r>
      <w:r w:rsidR="00555E76">
        <w:rPr>
          <w:rFonts w:cs="Arial"/>
          <w:i/>
          <w:color w:val="808080"/>
          <w:sz w:val="20"/>
          <w:szCs w:val="20"/>
        </w:rPr>
        <w:t>)</w:t>
      </w:r>
      <w:r>
        <w:rPr>
          <w:rFonts w:cs="Arial"/>
          <w:i/>
          <w:color w:val="808080"/>
          <w:sz w:val="20"/>
          <w:szCs w:val="20"/>
        </w:rPr>
        <w:t>&gt;</w:t>
      </w:r>
    </w:p>
    <w:p w14:paraId="6E997FB9" w14:textId="77777777" w:rsidR="00A30F69" w:rsidRDefault="00A30F69" w:rsidP="00A30F69">
      <w:pPr>
        <w:rPr>
          <w:b/>
          <w:sz w:val="24"/>
          <w:lang w:val="en-US"/>
        </w:rPr>
      </w:pPr>
    </w:p>
    <w:p w14:paraId="11C5CFD3" w14:textId="116BB48A" w:rsidR="00A30F69" w:rsidRDefault="00A30F69" w:rsidP="004827AA">
      <w:pPr>
        <w:jc w:val="center"/>
        <w:rPr>
          <w:b/>
          <w:sz w:val="24"/>
          <w:lang w:val="en-US"/>
        </w:rPr>
      </w:pPr>
    </w:p>
    <w:p w14:paraId="6BF9C18F" w14:textId="77777777" w:rsidR="006D44FC" w:rsidRDefault="006D44FC" w:rsidP="004827AA">
      <w:pPr>
        <w:jc w:val="center"/>
        <w:rPr>
          <w:b/>
          <w:sz w:val="24"/>
          <w:lang w:val="en-US"/>
        </w:rPr>
      </w:pPr>
    </w:p>
    <w:p w14:paraId="6CC28F9E" w14:textId="77777777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5F33F1">
        <w:rPr>
          <w:b/>
          <w:sz w:val="24"/>
          <w:lang w:val="en-US"/>
        </w:rPr>
        <w:t>##.##</w:t>
      </w:r>
    </w:p>
    <w:p w14:paraId="7F0C828D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77D8C0F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DF959A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01F03974" w14:textId="77777777" w:rsidR="00316F83" w:rsidRPr="004D314E" w:rsidRDefault="00316F83" w:rsidP="00316F83">
            <w:pPr>
              <w:rPr>
                <w:i/>
                <w:sz w:val="20"/>
                <w:szCs w:val="20"/>
              </w:rPr>
            </w:pPr>
          </w:p>
        </w:tc>
      </w:tr>
      <w:tr w:rsidR="00316F83" w:rsidRPr="004D314E" w14:paraId="4DECAED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16F11C1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2D09040A" w14:textId="77777777" w:rsidR="00316F83" w:rsidRPr="004D314E" w:rsidRDefault="00316F83" w:rsidP="00316F83">
            <w:pPr>
              <w:keepNext/>
              <w:keepLines/>
              <w:rPr>
                <w:b/>
                <w:i/>
                <w:sz w:val="20"/>
                <w:szCs w:val="20"/>
              </w:rPr>
            </w:pPr>
          </w:p>
        </w:tc>
      </w:tr>
      <w:tr w:rsidR="00316F83" w:rsidRPr="004D314E" w14:paraId="1E22A409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0BFBC187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543C0898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369B69E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31FBA791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1E58254B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14:paraId="6A87D251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033A19C9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66FBF235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17C9B0B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79C4FF4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42B43E60" w14:textId="77777777" w:rsidR="00316F83" w:rsidRPr="004D314E" w:rsidRDefault="00316F83" w:rsidP="00316F83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6686D08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2F8DD73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6F8543CC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065A970D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CF9FE8A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7DA6E2E0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0D92C7D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C6181F2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23C311E8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162AA249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08BBA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1112B807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57BC07A0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CA097C4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37EB44D2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4CCC664D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37D6F12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5E1AFF99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1AEE748F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87D6A05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5E5917AF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8FA5F93" w14:textId="77777777" w:rsidR="005F33F1" w:rsidRDefault="005F33F1" w:rsidP="005F33F1">
      <w:pPr>
        <w:rPr>
          <w:sz w:val="20"/>
          <w:szCs w:val="20"/>
        </w:rPr>
      </w:pPr>
    </w:p>
    <w:p w14:paraId="48316B22" w14:textId="19F78D3D" w:rsidR="005F33F1" w:rsidRDefault="005F33F1" w:rsidP="005F33F1">
      <w:pPr>
        <w:rPr>
          <w:sz w:val="20"/>
          <w:szCs w:val="20"/>
        </w:rPr>
      </w:pPr>
    </w:p>
    <w:p w14:paraId="48F209E4" w14:textId="77777777" w:rsidR="006D44FC" w:rsidRDefault="006D44FC" w:rsidP="005F33F1">
      <w:pPr>
        <w:rPr>
          <w:sz w:val="20"/>
          <w:szCs w:val="20"/>
        </w:rPr>
      </w:pPr>
    </w:p>
    <w:p w14:paraId="2AE7E44D" w14:textId="77777777" w:rsidR="00A30F69" w:rsidRPr="00A30F69" w:rsidRDefault="00A30F69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1D2E157F" w14:textId="7733D176" w:rsidR="00A30F69" w:rsidRDefault="00A30F69" w:rsidP="006D44FC">
      <w:pPr>
        <w:pStyle w:val="NormalWeb"/>
        <w:spacing w:before="0" w:beforeAutospacing="0" w:after="0" w:afterAutospacing="0"/>
        <w:jc w:val="left"/>
        <w:rPr>
          <w:rFonts w:cs="Arial"/>
          <w:i/>
          <w:color w:val="808080"/>
          <w:sz w:val="20"/>
          <w:szCs w:val="20"/>
        </w:rPr>
      </w:pPr>
      <w:r w:rsidRPr="00A30F69">
        <w:rPr>
          <w:rFonts w:ascii="Times New Roman" w:hAnsi="Times New Roman"/>
          <w:sz w:val="24"/>
        </w:rPr>
        <w:br/>
      </w:r>
      <w:r w:rsidR="006D44FC" w:rsidRPr="006D44FC">
        <w:rPr>
          <w:rFonts w:cs="Arial"/>
          <w:i/>
          <w:color w:val="808080"/>
          <w:sz w:val="20"/>
          <w:szCs w:val="20"/>
        </w:rPr>
        <w:t xml:space="preserve">&lt;Insert here a free text description of </w:t>
      </w:r>
      <w:r w:rsidR="006D44FC">
        <w:rPr>
          <w:rFonts w:cs="Arial"/>
          <w:i/>
          <w:color w:val="808080"/>
          <w:sz w:val="20"/>
          <w:szCs w:val="20"/>
        </w:rPr>
        <w:t>how the Test Specifications are mapped to experimental facilities / research infrastructure</w:t>
      </w:r>
      <w:r w:rsidR="006D44FC" w:rsidRPr="006D44FC">
        <w:rPr>
          <w:rFonts w:cs="Arial"/>
          <w:i/>
          <w:color w:val="808080"/>
          <w:sz w:val="20"/>
          <w:szCs w:val="20"/>
        </w:rPr>
        <w:t>:</w:t>
      </w:r>
      <w:r>
        <w:rPr>
          <w:rFonts w:cs="Arial"/>
          <w:i/>
          <w:color w:val="808080"/>
          <w:sz w:val="20"/>
          <w:szCs w:val="20"/>
        </w:rPr>
        <w:t xml:space="preserve"> how is it planned to distribute (map) and execute the specified test </w:t>
      </w:r>
      <w:r w:rsidR="00AD18EF">
        <w:rPr>
          <w:rFonts w:cs="Arial"/>
          <w:i/>
          <w:color w:val="808080"/>
          <w:sz w:val="20"/>
          <w:szCs w:val="20"/>
        </w:rPr>
        <w:t>system in a given research infrastructure</w:t>
      </w:r>
      <w:r>
        <w:rPr>
          <w:rFonts w:cs="Arial"/>
          <w:i/>
          <w:color w:val="808080"/>
          <w:sz w:val="20"/>
          <w:szCs w:val="20"/>
        </w:rPr>
        <w:t xml:space="preserve"> (free text)</w:t>
      </w:r>
      <w:r w:rsidR="00AD18EF">
        <w:rPr>
          <w:rFonts w:cs="Arial"/>
          <w:i/>
          <w:color w:val="808080"/>
          <w:sz w:val="20"/>
          <w:szCs w:val="20"/>
        </w:rPr>
        <w:t>; this section can be used to list the intended Experiment specifications.</w:t>
      </w:r>
      <w:r w:rsidR="006D44FC">
        <w:rPr>
          <w:rFonts w:cs="Arial"/>
          <w:i/>
          <w:color w:val="808080"/>
          <w:sz w:val="20"/>
          <w:szCs w:val="20"/>
        </w:rPr>
        <w:t>&gt;</w:t>
      </w:r>
    </w:p>
    <w:p w14:paraId="7BF1681B" w14:textId="77777777" w:rsidR="006D44FC" w:rsidRPr="00297971" w:rsidRDefault="006D44FC" w:rsidP="006D44FC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</w:rPr>
      </w:pPr>
    </w:p>
    <w:p w14:paraId="0BFB7378" w14:textId="08725A88" w:rsidR="00A30F69" w:rsidRDefault="00A30F69" w:rsidP="00A30F69">
      <w:pPr>
        <w:rPr>
          <w:b/>
          <w:sz w:val="24"/>
          <w:lang w:val="en-US"/>
        </w:rPr>
      </w:pPr>
    </w:p>
    <w:p w14:paraId="2607B9B2" w14:textId="77777777" w:rsidR="006D44FC" w:rsidRDefault="006D44FC" w:rsidP="00A30F69">
      <w:pPr>
        <w:rPr>
          <w:b/>
          <w:sz w:val="24"/>
          <w:lang w:val="en-US"/>
        </w:rPr>
      </w:pPr>
    </w:p>
    <w:p w14:paraId="48897D43" w14:textId="77777777"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##.##.##</w:t>
      </w:r>
    </w:p>
    <w:p w14:paraId="5D9755CB" w14:textId="77777777"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14:paraId="1E9FB4D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1C34083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0A8EAD6C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14:paraId="4987439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FE892AF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/>
          </w:tcPr>
          <w:p w14:paraId="48503ED5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14:paraId="47557F0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5384234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3A50C2FF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70FA50F5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35F66FC8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14:paraId="4A2B0F64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3DB19645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4E00BAD8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0D0CC36B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64BDDC3F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0DEA9F5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592B147D" w14:textId="77777777" w:rsidR="005F33F1" w:rsidRPr="004D314E" w:rsidRDefault="005F33F1" w:rsidP="005F33F1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5F33F1" w:rsidRPr="004D314E" w14:paraId="334901F6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2B738BF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/>
          </w:tcPr>
          <w:p w14:paraId="2A08EBC1" w14:textId="77777777" w:rsidR="005F33F1" w:rsidRPr="004D314E" w:rsidRDefault="005F33F1" w:rsidP="005F33F1">
            <w:pPr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5C5F45A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2DD12B6" w14:textId="77777777" w:rsidR="005F33F1" w:rsidRPr="004D314E" w:rsidRDefault="005F33F1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/>
          </w:tcPr>
          <w:p w14:paraId="46238983" w14:textId="77777777" w:rsidR="005F33F1" w:rsidRPr="004D314E" w:rsidRDefault="005F33F1" w:rsidP="005F33F1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E00C494" w14:textId="77777777" w:rsidR="00E32755" w:rsidRDefault="00E32755"/>
    <w:sectPr w:rsidR="00E32755" w:rsidSect="005F33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A723F" w14:textId="77777777" w:rsidR="004A635B" w:rsidRDefault="004A635B">
      <w:r>
        <w:separator/>
      </w:r>
    </w:p>
  </w:endnote>
  <w:endnote w:type="continuationSeparator" w:id="0">
    <w:p w14:paraId="62BC7152" w14:textId="77777777" w:rsidR="004A635B" w:rsidRDefault="004A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B1D5C" w14:textId="77777777" w:rsidR="009A59BE" w:rsidRDefault="009A5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E7DF8" w14:textId="7D82CC57" w:rsidR="007F68D6" w:rsidRPr="007940EE" w:rsidRDefault="009A59BE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Source: </w:t>
    </w:r>
    <w:r w:rsidR="007F68D6">
      <w:rPr>
        <w:sz w:val="20"/>
        <w:szCs w:val="20"/>
        <w:lang w:val="en-US"/>
      </w:rPr>
      <w:tab/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PAGE </w:instrText>
    </w:r>
    <w:r w:rsidR="007F68D6"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  <w:r w:rsidR="007F68D6" w:rsidRPr="00F533B5">
      <w:rPr>
        <w:sz w:val="20"/>
        <w:szCs w:val="20"/>
        <w:lang w:val="en-US"/>
      </w:rPr>
      <w:t xml:space="preserve"> </w:t>
    </w:r>
    <w:r w:rsidR="007F68D6" w:rsidRPr="002C57CA">
      <w:rPr>
        <w:sz w:val="20"/>
        <w:szCs w:val="20"/>
        <w:lang w:val="en-US"/>
      </w:rPr>
      <w:t xml:space="preserve">of </w:t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NUMPAGES </w:instrText>
    </w:r>
    <w:r w:rsidR="007F68D6"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A9D6E" w14:textId="77777777" w:rsidR="009A59BE" w:rsidRDefault="009A5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1A243" w14:textId="77777777" w:rsidR="004A635B" w:rsidRDefault="004A635B">
      <w:r>
        <w:separator/>
      </w:r>
    </w:p>
  </w:footnote>
  <w:footnote w:type="continuationSeparator" w:id="0">
    <w:p w14:paraId="2A1833A6" w14:textId="77777777" w:rsidR="004A635B" w:rsidRDefault="004A6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D8D60" w14:textId="77777777" w:rsidR="009A59BE" w:rsidRDefault="009A5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22974" w14:textId="2F450F5B" w:rsidR="007F68D6" w:rsidRPr="00D94A33" w:rsidRDefault="00CD6ED0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Holistic </w:t>
    </w:r>
    <w:r w:rsidR="00EA0152">
      <w:rPr>
        <w:sz w:val="20"/>
        <w:szCs w:val="20"/>
        <w:lang w:val="en-US"/>
      </w:rPr>
      <w:t xml:space="preserve">Test </w:t>
    </w:r>
    <w:r>
      <w:rPr>
        <w:sz w:val="20"/>
        <w:szCs w:val="20"/>
        <w:lang w:val="en-US"/>
      </w:rPr>
      <w:t>D</w:t>
    </w:r>
    <w:r w:rsidR="00EA0152">
      <w:rPr>
        <w:sz w:val="20"/>
        <w:szCs w:val="20"/>
        <w:lang w:val="en-US"/>
      </w:rPr>
      <w:t>escription Template</w:t>
    </w:r>
    <w:r w:rsidR="007F68D6">
      <w:rPr>
        <w:sz w:val="20"/>
        <w:szCs w:val="20"/>
        <w:lang w:val="en-US"/>
      </w:rPr>
      <w:tab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>
      <w:rPr>
        <w:noProof/>
        <w:sz w:val="20"/>
        <w:szCs w:val="20"/>
      </w:rPr>
      <w:t>03/12/2024</w:t>
    </w:r>
    <w:r w:rsidR="00AD18EF">
      <w:rPr>
        <w:sz w:val="20"/>
        <w:szCs w:val="20"/>
        <w:lang w:val="da-DK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1CEA5" w14:textId="77777777" w:rsidR="009A59BE" w:rsidRDefault="009A5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3358246">
    <w:abstractNumId w:val="3"/>
  </w:num>
  <w:num w:numId="2" w16cid:durableId="310326503">
    <w:abstractNumId w:val="6"/>
  </w:num>
  <w:num w:numId="3" w16cid:durableId="1276870068">
    <w:abstractNumId w:val="2"/>
  </w:num>
  <w:num w:numId="4" w16cid:durableId="411658394">
    <w:abstractNumId w:val="12"/>
  </w:num>
  <w:num w:numId="5" w16cid:durableId="1233544805">
    <w:abstractNumId w:val="0"/>
  </w:num>
  <w:num w:numId="6" w16cid:durableId="1863660857">
    <w:abstractNumId w:val="7"/>
  </w:num>
  <w:num w:numId="7" w16cid:durableId="1174536684">
    <w:abstractNumId w:val="8"/>
  </w:num>
  <w:num w:numId="8" w16cid:durableId="257295645">
    <w:abstractNumId w:val="11"/>
  </w:num>
  <w:num w:numId="9" w16cid:durableId="707725331">
    <w:abstractNumId w:val="10"/>
  </w:num>
  <w:num w:numId="10" w16cid:durableId="1476067821">
    <w:abstractNumId w:val="9"/>
  </w:num>
  <w:num w:numId="11" w16cid:durableId="346368946">
    <w:abstractNumId w:val="4"/>
  </w:num>
  <w:num w:numId="12" w16cid:durableId="598831702">
    <w:abstractNumId w:val="1"/>
  </w:num>
  <w:num w:numId="13" w16cid:durableId="1119760494">
    <w:abstractNumId w:val="5"/>
  </w:num>
  <w:num w:numId="14" w16cid:durableId="44951650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67D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5B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4F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9BE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6ED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69A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152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8C6442D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K" w:eastAsia="en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ERIGrid Meeting Minutes Template</vt:lpstr>
      <vt:lpstr>ERIGrid Meeting Minutes Template</vt:lpstr>
    </vt:vector>
  </TitlesOfParts>
  <Manager>Thomas Strasser, Cyndi Moyo</Manager>
  <Company>The ERIGrid Consortium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ERIGrid Meeting Minutes Template</dc:title>
  <dc:subject>Put Meeting Title here</dc:subject>
  <dc:creator>Marita Blank;Kai Heussen</dc:creator>
  <cp:keywords>Smart Grids, Research Infrastructure, Validation</cp:keywords>
  <cp:lastModifiedBy>Kai Heussen</cp:lastModifiedBy>
  <cp:revision>6</cp:revision>
  <cp:lastPrinted>2019-10-02T14:33:00Z</cp:lastPrinted>
  <dcterms:created xsi:type="dcterms:W3CDTF">2019-10-02T14:33:00Z</dcterms:created>
  <dcterms:modified xsi:type="dcterms:W3CDTF">2024-12-03T10:49:00Z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</Properties>
</file>